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774" w:rsidRDefault="00964774" w:rsidP="00964774">
      <w:pPr>
        <w:pStyle w:val="Title"/>
      </w:pPr>
      <w:r>
        <w:t>Exercise sheet</w:t>
      </w:r>
    </w:p>
    <w:p w:rsidR="00964774" w:rsidRDefault="00964774" w:rsidP="00964774"/>
    <w:p w:rsidR="00964774" w:rsidRDefault="00964774" w:rsidP="00964774">
      <w:r>
        <w:t>Draw the flow chart</w:t>
      </w:r>
      <w:r w:rsidR="00F53E13">
        <w:t xml:space="preserve"> and write an algorithm </w:t>
      </w:r>
      <w:bookmarkStart w:id="0" w:name="_GoBack"/>
      <w:bookmarkEnd w:id="0"/>
      <w:r>
        <w:t>for the following questions:</w:t>
      </w:r>
    </w:p>
    <w:p w:rsidR="00964774" w:rsidRDefault="00964774" w:rsidP="00964774">
      <w:pPr>
        <w:pStyle w:val="ListParagraph"/>
        <w:numPr>
          <w:ilvl w:val="0"/>
          <w:numId w:val="1"/>
        </w:numPr>
      </w:pPr>
      <w:r>
        <w:t>Work out the sum of a set of number</w:t>
      </w:r>
    </w:p>
    <w:p w:rsidR="00964774" w:rsidRDefault="00964774" w:rsidP="00964774">
      <w:pPr>
        <w:pStyle w:val="ListParagraph"/>
        <w:numPr>
          <w:ilvl w:val="0"/>
          <w:numId w:val="1"/>
        </w:numPr>
      </w:pPr>
      <w:r>
        <w:t>Count the number of dates in a list</w:t>
      </w:r>
    </w:p>
    <w:p w:rsidR="00F53E13" w:rsidRDefault="00964774" w:rsidP="00F53E13">
      <w:pPr>
        <w:pStyle w:val="ListParagraph"/>
        <w:numPr>
          <w:ilvl w:val="0"/>
          <w:numId w:val="1"/>
        </w:numPr>
      </w:pPr>
      <w:r>
        <w:t>Output the fifth name in a list of names</w:t>
      </w:r>
    </w:p>
    <w:p w:rsidR="00F53E13" w:rsidRDefault="00964774" w:rsidP="00F53E13">
      <w:pPr>
        <w:pStyle w:val="ListParagraph"/>
        <w:numPr>
          <w:ilvl w:val="0"/>
          <w:numId w:val="1"/>
        </w:numPr>
      </w:pPr>
      <w:r>
        <w:t>To take in a temperature and output hot or cold if the temp is under 15</w:t>
      </w:r>
    </w:p>
    <w:p w:rsidR="00964774" w:rsidRDefault="00964774" w:rsidP="00F53E13">
      <w:pPr>
        <w:pStyle w:val="ListParagraph"/>
        <w:numPr>
          <w:ilvl w:val="0"/>
          <w:numId w:val="1"/>
        </w:numPr>
      </w:pPr>
      <w:r>
        <w:t xml:space="preserve">Count the number of dates in a list </w:t>
      </w:r>
    </w:p>
    <w:sectPr w:rsidR="00964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E60E1F"/>
    <w:multiLevelType w:val="hybridMultilevel"/>
    <w:tmpl w:val="30ACA5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C91FDE"/>
    <w:multiLevelType w:val="hybridMultilevel"/>
    <w:tmpl w:val="E8D4C4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768"/>
    <w:rsid w:val="00964774"/>
    <w:rsid w:val="00EE2768"/>
    <w:rsid w:val="00F53E13"/>
    <w:rsid w:val="00FF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77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647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47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77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647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47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919FA7EA.dotm</Template>
  <TotalTime>7</TotalTime>
  <Pages>1</Pages>
  <Words>46</Words>
  <Characters>264</Characters>
  <Application>Microsoft Office Word</Application>
  <DocSecurity>0</DocSecurity>
  <Lines>2</Lines>
  <Paragraphs>1</Paragraphs>
  <ScaleCrop>false</ScaleCrop>
  <Company>Middlesbrough College</Company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Cheraine Griffiths</dc:creator>
  <cp:keywords/>
  <dc:description/>
  <cp:lastModifiedBy>Cheraine Griffiths</cp:lastModifiedBy>
  <cp:revision>3</cp:revision>
  <dcterms:created xsi:type="dcterms:W3CDTF">2011-10-12T13:46:00Z</dcterms:created>
  <dcterms:modified xsi:type="dcterms:W3CDTF">2015-09-23T14:39:00Z</dcterms:modified>
</cp:coreProperties>
</file>